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27432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0E0CC0" w:rsidRDefault="000E0CC0" w:rsidP="00C6554A">
      <w:pPr>
        <w:pStyle w:val="Title"/>
        <w:rPr>
          <w:b/>
        </w:rPr>
      </w:pPr>
      <w:r w:rsidRPr="000E0CC0">
        <w:rPr>
          <w:b/>
        </w:rPr>
        <w:t>Movie Mela</w:t>
      </w:r>
      <w:bookmarkStart w:id="5" w:name="_GoBack"/>
      <w:bookmarkEnd w:id="5"/>
    </w:p>
    <w:p w:rsidR="00C6554A" w:rsidRPr="000E0CC0" w:rsidRDefault="000E0CC0" w:rsidP="00C6554A">
      <w:pPr>
        <w:pStyle w:val="Subtitle"/>
        <w:rPr>
          <w:b/>
        </w:rPr>
      </w:pPr>
      <w:r w:rsidRPr="000E0CC0">
        <w:rPr>
          <w:b/>
        </w:rPr>
        <w:t>PROJECT ON ONLINE MOVIE BOOKING</w:t>
      </w:r>
    </w:p>
    <w:p w:rsidR="00C6554A" w:rsidRPr="000E0CC0" w:rsidRDefault="000E0CC0" w:rsidP="00C6554A">
      <w:pPr>
        <w:pStyle w:val="ContactInfo"/>
        <w:rPr>
          <w:b/>
        </w:rPr>
      </w:pPr>
      <w:r w:rsidRPr="000E0CC0">
        <w:rPr>
          <w:b/>
        </w:rPr>
        <w:t>PARV BHARDWAJ</w:t>
      </w:r>
      <w:r w:rsidR="00C6554A" w:rsidRPr="000E0CC0">
        <w:rPr>
          <w:b/>
        </w:rPr>
        <w:t xml:space="preserve"> | </w:t>
      </w:r>
      <w:r w:rsidRPr="000E0CC0">
        <w:rPr>
          <w:b/>
        </w:rPr>
        <w:t>MEANSTACK DEVELOPER</w:t>
      </w:r>
      <w:r w:rsidR="00C6554A" w:rsidRPr="000E0CC0">
        <w:rPr>
          <w:b/>
        </w:rPr>
        <w:t xml:space="preserve"> | </w:t>
      </w:r>
      <w:r w:rsidR="00C6554A" w:rsidRPr="000E0CC0">
        <w:rPr>
          <w:b/>
        </w:rPr>
        <w:br w:type="page"/>
      </w:r>
    </w:p>
    <w:sectPr w:rsidR="00C6554A" w:rsidRPr="000E0C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D5B" w:rsidRDefault="008A4D5B" w:rsidP="00C6554A">
      <w:pPr>
        <w:spacing w:before="0" w:after="0" w:line="240" w:lineRule="auto"/>
      </w:pPr>
      <w:r>
        <w:separator/>
      </w:r>
    </w:p>
  </w:endnote>
  <w:endnote w:type="continuationSeparator" w:id="0">
    <w:p w:rsidR="008A4D5B" w:rsidRDefault="008A4D5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C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D5B" w:rsidRDefault="008A4D5B" w:rsidP="00C6554A">
      <w:pPr>
        <w:spacing w:before="0" w:after="0" w:line="240" w:lineRule="auto"/>
      </w:pPr>
      <w:r>
        <w:separator/>
      </w:r>
    </w:p>
  </w:footnote>
  <w:footnote w:type="continuationSeparator" w:id="0">
    <w:p w:rsidR="008A4D5B" w:rsidRDefault="008A4D5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2A"/>
    <w:rsid w:val="000E0CC0"/>
    <w:rsid w:val="002554CD"/>
    <w:rsid w:val="00293B83"/>
    <w:rsid w:val="002B4294"/>
    <w:rsid w:val="00333D0D"/>
    <w:rsid w:val="004C049F"/>
    <w:rsid w:val="005000E2"/>
    <w:rsid w:val="006A3CE7"/>
    <w:rsid w:val="006D262A"/>
    <w:rsid w:val="008A4D5B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4C38B-679D-4CF3-AE28-6E1A0878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2017-07-20T09:28:00Z</dcterms:created>
  <dcterms:modified xsi:type="dcterms:W3CDTF">2017-07-20T11:07:00Z</dcterms:modified>
</cp:coreProperties>
</file>